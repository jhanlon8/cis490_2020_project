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A6933" w:rsidP="00913946">
            <w:pPr>
              <w:pStyle w:val="Title"/>
            </w:pPr>
            <w:r>
              <w:t>Chris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Bertram</w:t>
            </w:r>
          </w:p>
          <w:p w:rsidR="00692703" w:rsidRPr="00CF1A49" w:rsidRDefault="00FA6933" w:rsidP="00913946">
            <w:pPr>
              <w:pStyle w:val="ContactInfo"/>
              <w:contextualSpacing w:val="0"/>
            </w:pPr>
            <w:r>
              <w:t>3228 Grand Avenue, San Marcos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503087D4E7A4F7AB398657D73F74A2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A6933">
              <w:t>(760)</w:t>
            </w:r>
            <w:r>
              <w:t xml:space="preserve"> 716-9679</w:t>
            </w:r>
          </w:p>
          <w:p w:rsidR="00692703" w:rsidRPr="00CF1A49" w:rsidRDefault="00FA6933" w:rsidP="00913946">
            <w:pPr>
              <w:pStyle w:val="ContactInfoEmphasis"/>
              <w:contextualSpacing w:val="0"/>
            </w:pPr>
            <w:r>
              <w:t>chris.bertram62@rocketmail.com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FA6933" w:rsidP="00913946">
            <w:pPr>
              <w:contextualSpacing w:val="0"/>
            </w:pPr>
            <w:r>
              <w:t>It’s very rare for a technician to have the amount of people skills I do</w:t>
            </w:r>
            <w:r w:rsidR="009100EF">
              <w:t>:</w:t>
            </w:r>
            <w:r>
              <w:t xml:space="preserve"> between several years of experience as a technician even before I enter the workforce and exposure to </w:t>
            </w:r>
            <w:r w:rsidR="009100EF">
              <w:t>the high stress environment of supporting professional photographers and journalists, my ability to keep calm under pressure and solve problems is highly refined.</w:t>
            </w:r>
            <w:bookmarkStart w:id="0" w:name="_GoBack"/>
            <w:bookmarkEnd w:id="0"/>
          </w:p>
        </w:tc>
      </w:tr>
    </w:tbl>
    <w:p w:rsidR="004E01EB" w:rsidRPr="00CF1A49" w:rsidRDefault="00AD67F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33D6D6E0168429EA5DBB32AFF7C6DB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A6933" w:rsidP="001D0BF1">
            <w:pPr>
              <w:pStyle w:val="Heading3"/>
              <w:contextualSpacing w:val="0"/>
              <w:outlineLvl w:val="2"/>
            </w:pPr>
            <w:r>
              <w:t>NOvember 2015</w:t>
            </w:r>
            <w:r w:rsidR="001D0BF1" w:rsidRPr="00CF1A49">
              <w:t xml:space="preserve"> – </w:t>
            </w:r>
            <w:r>
              <w:t>October 2017</w:t>
            </w:r>
          </w:p>
          <w:p w:rsidR="001D0BF1" w:rsidRPr="00CF1A49" w:rsidRDefault="00FA6933" w:rsidP="001D0BF1">
            <w:pPr>
              <w:pStyle w:val="Heading2"/>
              <w:contextualSpacing w:val="0"/>
              <w:outlineLvl w:val="1"/>
            </w:pPr>
            <w:r>
              <w:t>Student tech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palomar college</w:t>
            </w:r>
          </w:p>
          <w:p w:rsidR="001E3120" w:rsidRPr="00CF1A49" w:rsidRDefault="00FA6933" w:rsidP="001D0BF1">
            <w:pPr>
              <w:contextualSpacing w:val="0"/>
            </w:pPr>
            <w:r>
              <w:t xml:space="preserve">Responded to classroom and faculty staff calls and tickets as needed and directed. Organized the office, handled e-waste documentation,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A6933" w:rsidP="00F61DF9">
            <w:pPr>
              <w:pStyle w:val="Heading3"/>
              <w:contextualSpacing w:val="0"/>
              <w:outlineLvl w:val="2"/>
            </w:pPr>
            <w:r>
              <w:t>May 2018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FA6933" w:rsidP="00F61DF9">
            <w:pPr>
              <w:pStyle w:val="Heading2"/>
              <w:contextualSpacing w:val="0"/>
              <w:outlineLvl w:val="1"/>
            </w:pPr>
            <w:r>
              <w:t>student Lab technician (lead)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California state university, san marcos</w:t>
            </w:r>
          </w:p>
          <w:p w:rsidR="00F61DF9" w:rsidRDefault="00FA6933" w:rsidP="00F61DF9">
            <w:r>
              <w:t>Respond to and organize classroom calls and tickets as needed and directed. Organized the office, directed and doled tasks to students</w:t>
            </w:r>
          </w:p>
        </w:tc>
      </w:tr>
    </w:tbl>
    <w:sdt>
      <w:sdtPr>
        <w:alias w:val="Education:"/>
        <w:tag w:val="Education:"/>
        <w:id w:val="-1908763273"/>
        <w:placeholder>
          <w:docPart w:val="F785216A5C6B46E0A12740E60615A8A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A6933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FA6933" w:rsidP="001D0BF1">
            <w:pPr>
              <w:pStyle w:val="Heading2"/>
              <w:contextualSpacing w:val="0"/>
              <w:outlineLvl w:val="1"/>
            </w:pPr>
            <w:r>
              <w:t>associates in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palomar college</w:t>
            </w:r>
          </w:p>
          <w:p w:rsidR="007538DC" w:rsidRPr="00CF1A49" w:rsidRDefault="00FA6933" w:rsidP="007538DC">
            <w:pPr>
              <w:contextualSpacing w:val="0"/>
            </w:pPr>
            <w:r>
              <w:t>3.4 GPA; foundational/undergraduate courses in computer science. Also contains an Associates in Math &amp; Science, with a collection of various other science and math related courses.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A6933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2020</w:t>
            </w:r>
          </w:p>
          <w:p w:rsidR="00F61DF9" w:rsidRPr="00CF1A49" w:rsidRDefault="00FA6933" w:rsidP="00F61DF9">
            <w:pPr>
              <w:pStyle w:val="Heading2"/>
              <w:contextualSpacing w:val="0"/>
              <w:outlineLvl w:val="1"/>
            </w:pPr>
            <w:r>
              <w:t>bachelors in computer science – information systems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csusm</w:t>
            </w:r>
          </w:p>
          <w:p w:rsidR="00F61DF9" w:rsidRDefault="00FA6933" w:rsidP="00F61DF9">
            <w:r>
              <w:t>3.2 GPA; emphasis on business environments and theories while maintaining a core foundation of computer science.</w:t>
            </w:r>
          </w:p>
        </w:tc>
      </w:tr>
    </w:tbl>
    <w:sdt>
      <w:sdtPr>
        <w:alias w:val="Skills:"/>
        <w:tag w:val="Skills:"/>
        <w:id w:val="-1392877668"/>
        <w:placeholder>
          <w:docPart w:val="CA377EBC72244B10A55864DD17B7D46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FA6933" w:rsidP="006E1507">
            <w:pPr>
              <w:pStyle w:val="ListBullet"/>
              <w:contextualSpacing w:val="0"/>
            </w:pPr>
            <w:r>
              <w:t>Organization and attention to detail</w:t>
            </w:r>
          </w:p>
          <w:p w:rsidR="001F4E6D" w:rsidRPr="006E1507" w:rsidRDefault="00FA6933" w:rsidP="006E1507">
            <w:pPr>
              <w:pStyle w:val="ListBullet"/>
              <w:contextualSpacing w:val="0"/>
            </w:pPr>
            <w:r>
              <w:t>Strong troubleshooting abilities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A6933" w:rsidP="006E1507">
            <w:pPr>
              <w:pStyle w:val="ListBullet"/>
              <w:contextualSpacing w:val="0"/>
            </w:pPr>
            <w:r>
              <w:t>Remain calm and focused under pressure</w:t>
            </w:r>
          </w:p>
          <w:p w:rsidR="001E3120" w:rsidRPr="006E1507" w:rsidRDefault="00FA6933" w:rsidP="006E1507">
            <w:pPr>
              <w:pStyle w:val="ListBullet"/>
              <w:contextualSpacing w:val="0"/>
            </w:pPr>
            <w:r>
              <w:t>Strong people skills via experience in retail</w:t>
            </w:r>
          </w:p>
          <w:p w:rsidR="001E3120" w:rsidRPr="006E1507" w:rsidRDefault="00FA6933" w:rsidP="006E1507">
            <w:pPr>
              <w:pStyle w:val="ListBullet"/>
              <w:contextualSpacing w:val="0"/>
            </w:pPr>
            <w:r>
              <w:t>Hunger to learn</w:t>
            </w:r>
          </w:p>
        </w:tc>
      </w:tr>
    </w:tbl>
    <w:sdt>
      <w:sdtPr>
        <w:alias w:val="Activities:"/>
        <w:tag w:val="Activities:"/>
        <w:id w:val="1223332893"/>
        <w:placeholder>
          <w:docPart w:val="4FC865809446438A8304D101947AC7A1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FA6933" w:rsidP="006E1507">
      <w:r>
        <w:t xml:space="preserve">I volunteer yearly at the BNP Paribas Open in Indian Wells, CA, a professional tennis tournament in the Media Services department. My hobbies include rock climbing, reading, mixology, and fashion.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7F4" w:rsidRDefault="00AD67F4" w:rsidP="0068194B">
      <w:r>
        <w:separator/>
      </w:r>
    </w:p>
    <w:p w:rsidR="00AD67F4" w:rsidRDefault="00AD67F4"/>
    <w:p w:rsidR="00AD67F4" w:rsidRDefault="00AD67F4"/>
  </w:endnote>
  <w:endnote w:type="continuationSeparator" w:id="0">
    <w:p w:rsidR="00AD67F4" w:rsidRDefault="00AD67F4" w:rsidP="0068194B">
      <w:r>
        <w:continuationSeparator/>
      </w:r>
    </w:p>
    <w:p w:rsidR="00AD67F4" w:rsidRDefault="00AD67F4"/>
    <w:p w:rsidR="00AD67F4" w:rsidRDefault="00AD6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7F4" w:rsidRDefault="00AD67F4" w:rsidP="0068194B">
      <w:r>
        <w:separator/>
      </w:r>
    </w:p>
    <w:p w:rsidR="00AD67F4" w:rsidRDefault="00AD67F4"/>
    <w:p w:rsidR="00AD67F4" w:rsidRDefault="00AD67F4"/>
  </w:footnote>
  <w:footnote w:type="continuationSeparator" w:id="0">
    <w:p w:rsidR="00AD67F4" w:rsidRDefault="00AD67F4" w:rsidP="0068194B">
      <w:r>
        <w:continuationSeparator/>
      </w:r>
    </w:p>
    <w:p w:rsidR="00AD67F4" w:rsidRDefault="00AD67F4"/>
    <w:p w:rsidR="00AD67F4" w:rsidRDefault="00AD67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CD9BC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3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00EF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67F4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6933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1BA1"/>
  <w15:chartTrackingRefBased/>
  <w15:docId w15:val="{521CD1A2-79CD-4C69-8FDC-E52FF771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b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03087D4E7A4F7AB398657D73F74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5D2F7-0150-4808-BDC5-26741F097131}"/>
      </w:docPartPr>
      <w:docPartBody>
        <w:p w:rsidR="00000000" w:rsidRDefault="006D542F">
          <w:pPr>
            <w:pStyle w:val="5503087D4E7A4F7AB398657D73F74A28"/>
          </w:pPr>
          <w:r w:rsidRPr="00CF1A49">
            <w:t>·</w:t>
          </w:r>
        </w:p>
      </w:docPartBody>
    </w:docPart>
    <w:docPart>
      <w:docPartPr>
        <w:name w:val="B33D6D6E0168429EA5DBB32AFF7C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2EB14-754F-4DF8-B894-0179F735896C}"/>
      </w:docPartPr>
      <w:docPartBody>
        <w:p w:rsidR="00000000" w:rsidRDefault="006D542F">
          <w:pPr>
            <w:pStyle w:val="B33D6D6E0168429EA5DBB32AFF7C6DBB"/>
          </w:pPr>
          <w:r w:rsidRPr="00CF1A49">
            <w:t>Experience</w:t>
          </w:r>
        </w:p>
      </w:docPartBody>
    </w:docPart>
    <w:docPart>
      <w:docPartPr>
        <w:name w:val="F785216A5C6B46E0A12740E60615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ED89-B86D-4E61-8C4D-A6A610EFC505}"/>
      </w:docPartPr>
      <w:docPartBody>
        <w:p w:rsidR="00000000" w:rsidRDefault="006D542F">
          <w:pPr>
            <w:pStyle w:val="F785216A5C6B46E0A12740E60615A8A8"/>
          </w:pPr>
          <w:r w:rsidRPr="00CF1A49">
            <w:t>Education</w:t>
          </w:r>
        </w:p>
      </w:docPartBody>
    </w:docPart>
    <w:docPart>
      <w:docPartPr>
        <w:name w:val="CA377EBC72244B10A55864DD17B7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0ADDA-D590-4DF4-94DB-3F01F1ECB0B1}"/>
      </w:docPartPr>
      <w:docPartBody>
        <w:p w:rsidR="00000000" w:rsidRDefault="006D542F">
          <w:pPr>
            <w:pStyle w:val="CA377EBC72244B10A55864DD17B7D46A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4FC865809446438A8304D101947A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6C248-D987-4CB6-8292-7DB93DCFABDC}"/>
      </w:docPartPr>
      <w:docPartBody>
        <w:p w:rsidR="00000000" w:rsidRDefault="006D542F">
          <w:pPr>
            <w:pStyle w:val="4FC865809446438A8304D101947AC7A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2F"/>
    <w:rsid w:val="006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BF73126A8043ECABA6AF67DF852501">
    <w:name w:val="61BF73126A8043ECABA6AF67DF85250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17240D5CEBB49EC98318273ADD6BE40">
    <w:name w:val="917240D5CEBB49EC98318273ADD6BE40"/>
  </w:style>
  <w:style w:type="paragraph" w:customStyle="1" w:styleId="5CF199390D39404AAF25999E2706F01A">
    <w:name w:val="5CF199390D39404AAF25999E2706F01A"/>
  </w:style>
  <w:style w:type="paragraph" w:customStyle="1" w:styleId="5503087D4E7A4F7AB398657D73F74A28">
    <w:name w:val="5503087D4E7A4F7AB398657D73F74A28"/>
  </w:style>
  <w:style w:type="paragraph" w:customStyle="1" w:styleId="E3A24339511B46A98842FF3E5B43C59B">
    <w:name w:val="E3A24339511B46A98842FF3E5B43C59B"/>
  </w:style>
  <w:style w:type="paragraph" w:customStyle="1" w:styleId="06CA6D2471314592861096A437B78DA2">
    <w:name w:val="06CA6D2471314592861096A437B78DA2"/>
  </w:style>
  <w:style w:type="paragraph" w:customStyle="1" w:styleId="E1C7B7D466364292B7FB19EC30DC43EA">
    <w:name w:val="E1C7B7D466364292B7FB19EC30DC43EA"/>
  </w:style>
  <w:style w:type="paragraph" w:customStyle="1" w:styleId="2B9CE2BF70044FADAD1F31F3B161070A">
    <w:name w:val="2B9CE2BF70044FADAD1F31F3B161070A"/>
  </w:style>
  <w:style w:type="paragraph" w:customStyle="1" w:styleId="74CE26D371A54DBDB488BE1B84E49B01">
    <w:name w:val="74CE26D371A54DBDB488BE1B84E49B01"/>
  </w:style>
  <w:style w:type="paragraph" w:customStyle="1" w:styleId="EEA450980A134CF094BBD477BA47375F">
    <w:name w:val="EEA450980A134CF094BBD477BA47375F"/>
  </w:style>
  <w:style w:type="paragraph" w:customStyle="1" w:styleId="9F10E5C5A66F4CD590DB79B31C943DF2">
    <w:name w:val="9F10E5C5A66F4CD590DB79B31C943DF2"/>
  </w:style>
  <w:style w:type="paragraph" w:customStyle="1" w:styleId="B33D6D6E0168429EA5DBB32AFF7C6DBB">
    <w:name w:val="B33D6D6E0168429EA5DBB32AFF7C6DBB"/>
  </w:style>
  <w:style w:type="paragraph" w:customStyle="1" w:styleId="AD836700D29A4A4F9B61DEBB009E84A3">
    <w:name w:val="AD836700D29A4A4F9B61DEBB009E84A3"/>
  </w:style>
  <w:style w:type="paragraph" w:customStyle="1" w:styleId="C1EED95B28B54215B0D63C0EDB29C6E0">
    <w:name w:val="C1EED95B28B54215B0D63C0EDB29C6E0"/>
  </w:style>
  <w:style w:type="paragraph" w:customStyle="1" w:styleId="6208B0160ACC476D8E00669A85BC3372">
    <w:name w:val="6208B0160ACC476D8E00669A85BC337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301D687317E49BBBD7584A6A781D3D0">
    <w:name w:val="2301D687317E49BBBD7584A6A781D3D0"/>
  </w:style>
  <w:style w:type="paragraph" w:customStyle="1" w:styleId="3B8DAD31D849421FA7A04E419477FA16">
    <w:name w:val="3B8DAD31D849421FA7A04E419477FA16"/>
  </w:style>
  <w:style w:type="paragraph" w:customStyle="1" w:styleId="F97073E4B0DB41979794ECE094D193D0">
    <w:name w:val="F97073E4B0DB41979794ECE094D193D0"/>
  </w:style>
  <w:style w:type="paragraph" w:customStyle="1" w:styleId="46B3AEAC907C49E39CA5CD711C62B443">
    <w:name w:val="46B3AEAC907C49E39CA5CD711C62B443"/>
  </w:style>
  <w:style w:type="paragraph" w:customStyle="1" w:styleId="A757D31D5FE44672AC57EE21481D0992">
    <w:name w:val="A757D31D5FE44672AC57EE21481D0992"/>
  </w:style>
  <w:style w:type="paragraph" w:customStyle="1" w:styleId="39ACFEB7319B4BD79F54E6EBF34C28AE">
    <w:name w:val="39ACFEB7319B4BD79F54E6EBF34C28AE"/>
  </w:style>
  <w:style w:type="paragraph" w:customStyle="1" w:styleId="26E6B7041B5D4C9886B9ADDEE9004580">
    <w:name w:val="26E6B7041B5D4C9886B9ADDEE9004580"/>
  </w:style>
  <w:style w:type="paragraph" w:customStyle="1" w:styleId="F785216A5C6B46E0A12740E60615A8A8">
    <w:name w:val="F785216A5C6B46E0A12740E60615A8A8"/>
  </w:style>
  <w:style w:type="paragraph" w:customStyle="1" w:styleId="5A5FD9E8A81449848FC21FCB0E74F0AD">
    <w:name w:val="5A5FD9E8A81449848FC21FCB0E74F0AD"/>
  </w:style>
  <w:style w:type="paragraph" w:customStyle="1" w:styleId="4E2876978AC54AC0964885AD10792AE8">
    <w:name w:val="4E2876978AC54AC0964885AD10792AE8"/>
  </w:style>
  <w:style w:type="paragraph" w:customStyle="1" w:styleId="03854A76A4FF4BCCA085933BFD7808F0">
    <w:name w:val="03854A76A4FF4BCCA085933BFD7808F0"/>
  </w:style>
  <w:style w:type="paragraph" w:customStyle="1" w:styleId="3149D1BFAAAE43D0B0DDDCB81CCF6A95">
    <w:name w:val="3149D1BFAAAE43D0B0DDDCB81CCF6A95"/>
  </w:style>
  <w:style w:type="paragraph" w:customStyle="1" w:styleId="A8E04C2DF87C40B2A26705D24AFDD902">
    <w:name w:val="A8E04C2DF87C40B2A26705D24AFDD902"/>
  </w:style>
  <w:style w:type="paragraph" w:customStyle="1" w:styleId="5C0F80DF2E34405BA3D56FF17C594CED">
    <w:name w:val="5C0F80DF2E34405BA3D56FF17C594CED"/>
  </w:style>
  <w:style w:type="paragraph" w:customStyle="1" w:styleId="9CDE0A1552134933B9B36A6E3D650B66">
    <w:name w:val="9CDE0A1552134933B9B36A6E3D650B66"/>
  </w:style>
  <w:style w:type="paragraph" w:customStyle="1" w:styleId="32743776A71F4D43A1F4889DDA1C454D">
    <w:name w:val="32743776A71F4D43A1F4889DDA1C454D"/>
  </w:style>
  <w:style w:type="paragraph" w:customStyle="1" w:styleId="F4FF4DE6F71145E28ABE3C3CA21997F9">
    <w:name w:val="F4FF4DE6F71145E28ABE3C3CA21997F9"/>
  </w:style>
  <w:style w:type="paragraph" w:customStyle="1" w:styleId="11A2F45DF2094E56A08068785D503E5B">
    <w:name w:val="11A2F45DF2094E56A08068785D503E5B"/>
  </w:style>
  <w:style w:type="paragraph" w:customStyle="1" w:styleId="CA377EBC72244B10A55864DD17B7D46A">
    <w:name w:val="CA377EBC72244B10A55864DD17B7D46A"/>
  </w:style>
  <w:style w:type="paragraph" w:customStyle="1" w:styleId="41541F1D2E5E4646B054BD5316232CE3">
    <w:name w:val="41541F1D2E5E4646B054BD5316232CE3"/>
  </w:style>
  <w:style w:type="paragraph" w:customStyle="1" w:styleId="16026867CFD8498BBF8E7EF88EFDFD42">
    <w:name w:val="16026867CFD8498BBF8E7EF88EFDFD42"/>
  </w:style>
  <w:style w:type="paragraph" w:customStyle="1" w:styleId="EBA76DC20A90446395B4929791E50256">
    <w:name w:val="EBA76DC20A90446395B4929791E50256"/>
  </w:style>
  <w:style w:type="paragraph" w:customStyle="1" w:styleId="A485C48152CD4665B3EC5C732BF5DDB0">
    <w:name w:val="A485C48152CD4665B3EC5C732BF5DDB0"/>
  </w:style>
  <w:style w:type="paragraph" w:customStyle="1" w:styleId="8571B2484B0B46A4993486BBC2E41529">
    <w:name w:val="8571B2484B0B46A4993486BBC2E41529"/>
  </w:style>
  <w:style w:type="paragraph" w:customStyle="1" w:styleId="4FC865809446438A8304D101947AC7A1">
    <w:name w:val="4FC865809446438A8304D101947AC7A1"/>
  </w:style>
  <w:style w:type="paragraph" w:customStyle="1" w:styleId="81146F318A9C49F890FDFD0BCB3E652C">
    <w:name w:val="81146F318A9C49F890FDFD0BCB3E6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Chris Bertram</cp:lastModifiedBy>
  <cp:revision>1</cp:revision>
  <dcterms:created xsi:type="dcterms:W3CDTF">2020-02-17T04:12:00Z</dcterms:created>
  <dcterms:modified xsi:type="dcterms:W3CDTF">2020-02-17T04:23:00Z</dcterms:modified>
  <cp:category/>
</cp:coreProperties>
</file>